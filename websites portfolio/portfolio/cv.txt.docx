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4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1714"/>
        <w:gridCol w:w="1789"/>
        <w:gridCol w:w="347"/>
        <w:gridCol w:w="3559"/>
        <w:gridCol w:w="2848"/>
      </w:tblGrid>
      <w:tr w:rsidR="004B4147" w:rsidRPr="004B4147" w14:paraId="2E95A18D" w14:textId="77777777" w:rsidTr="001F1AAE">
        <w:trPr>
          <w:trHeight w:val="1323"/>
        </w:trPr>
        <w:tc>
          <w:tcPr>
            <w:tcW w:w="2135" w:type="dxa"/>
            <w:gridSpan w:val="2"/>
          </w:tcPr>
          <w:p w14:paraId="3842FD0E" w14:textId="01415D9B" w:rsidR="004B4147" w:rsidRPr="004B4147" w:rsidRDefault="004B4147" w:rsidP="004B4147">
            <w:pPr>
              <w:pStyle w:val="Logo"/>
            </w:pPr>
          </w:p>
        </w:tc>
        <w:tc>
          <w:tcPr>
            <w:tcW w:w="8543" w:type="dxa"/>
            <w:gridSpan w:val="4"/>
            <w:tcBorders>
              <w:bottom w:val="single" w:sz="4" w:space="0" w:color="FFFFFF" w:themeColor="background1"/>
            </w:tcBorders>
          </w:tcPr>
          <w:p w14:paraId="0D19B732" w14:textId="5D353691" w:rsidR="004B4147" w:rsidRPr="001F1AAE" w:rsidRDefault="00E9386D" w:rsidP="001F1AAE">
            <w:pPr>
              <w:pStyle w:val="Title"/>
              <w:rPr>
                <w:sz w:val="52"/>
                <w:szCs w:val="96"/>
              </w:rPr>
            </w:pPr>
            <w:r w:rsidRPr="001F1AAE">
              <w:rPr>
                <w:sz w:val="52"/>
                <w:szCs w:val="96"/>
              </w:rPr>
              <w:t>SYED SAMAD</w:t>
            </w:r>
          </w:p>
        </w:tc>
      </w:tr>
      <w:tr w:rsidR="00A21AF8" w:rsidRPr="004B4147" w14:paraId="41075CCB" w14:textId="77777777" w:rsidTr="001F1AAE">
        <w:trPr>
          <w:trHeight w:val="421"/>
        </w:trPr>
        <w:tc>
          <w:tcPr>
            <w:tcW w:w="2135" w:type="dxa"/>
            <w:gridSpan w:val="2"/>
          </w:tcPr>
          <w:p w14:paraId="3D637464" w14:textId="77777777" w:rsidR="00A21AF8" w:rsidRPr="004B4147" w:rsidRDefault="00A21AF8" w:rsidP="000161E1"/>
        </w:tc>
        <w:tc>
          <w:tcPr>
            <w:tcW w:w="8543" w:type="dxa"/>
            <w:gridSpan w:val="4"/>
            <w:tcBorders>
              <w:top w:val="single" w:sz="4" w:space="0" w:color="FFFFFF" w:themeColor="background1"/>
            </w:tcBorders>
          </w:tcPr>
          <w:p w14:paraId="2B74F5D3" w14:textId="7139D2AC" w:rsidR="00A21AF8" w:rsidRPr="004B4147" w:rsidRDefault="00A21AF8" w:rsidP="00A21AF8">
            <w:pPr>
              <w:pStyle w:val="Jobtitle"/>
            </w:pPr>
          </w:p>
        </w:tc>
      </w:tr>
      <w:tr w:rsidR="007772B1" w:rsidRPr="004B4147" w14:paraId="0DEB0D68" w14:textId="77777777" w:rsidTr="001F1AAE">
        <w:trPr>
          <w:trHeight w:val="721"/>
        </w:trPr>
        <w:tc>
          <w:tcPr>
            <w:tcW w:w="2135" w:type="dxa"/>
            <w:gridSpan w:val="2"/>
          </w:tcPr>
          <w:p w14:paraId="527FB9FA" w14:textId="77777777" w:rsidR="007772B1" w:rsidRPr="004B4147" w:rsidRDefault="007772B1" w:rsidP="00A21AF8"/>
        </w:tc>
        <w:tc>
          <w:tcPr>
            <w:tcW w:w="8543" w:type="dxa"/>
            <w:gridSpan w:val="4"/>
          </w:tcPr>
          <w:p w14:paraId="090E8AAF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2E12B02D" w14:textId="77777777" w:rsidTr="001F1AAE">
        <w:trPr>
          <w:trHeight w:val="421"/>
        </w:trPr>
        <w:tc>
          <w:tcPr>
            <w:tcW w:w="421" w:type="dxa"/>
            <w:vAlign w:val="center"/>
          </w:tcPr>
          <w:p w14:paraId="0D6DFA3E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1DDD32" wp14:editId="5DBBA5CC">
                      <wp:extent cx="213066" cy="213066"/>
                      <wp:effectExtent l="0" t="0" r="0" b="0"/>
                      <wp:docPr id="131" name="Group 131" descr="Icon Phon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567413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03" w:type="dxa"/>
            <w:gridSpan w:val="2"/>
            <w:vAlign w:val="center"/>
          </w:tcPr>
          <w:p w14:paraId="4F25DD7C" w14:textId="2724DB15" w:rsidR="00BF0DAF" w:rsidRPr="004A41E0" w:rsidRDefault="004A41E0" w:rsidP="00BF0DAF">
            <w:pPr>
              <w:pStyle w:val="Contact"/>
              <w:rPr>
                <w:b/>
                <w:bCs/>
                <w:sz w:val="20"/>
                <w:szCs w:val="16"/>
              </w:rPr>
            </w:pPr>
            <w:r w:rsidRPr="004A41E0">
              <w:rPr>
                <w:b/>
                <w:bCs/>
                <w:sz w:val="20"/>
                <w:szCs w:val="16"/>
              </w:rPr>
              <w:t>9866553985</w:t>
            </w:r>
          </w:p>
        </w:tc>
        <w:tc>
          <w:tcPr>
            <w:tcW w:w="347" w:type="dxa"/>
          </w:tcPr>
          <w:p w14:paraId="7AAECA64" w14:textId="77777777" w:rsidR="00BF0DAF" w:rsidRPr="00997E86" w:rsidRDefault="00BF0DAF" w:rsidP="00BF0DAF"/>
        </w:tc>
        <w:tc>
          <w:tcPr>
            <w:tcW w:w="6407" w:type="dxa"/>
            <w:gridSpan w:val="2"/>
            <w:vMerge w:val="restart"/>
          </w:tcPr>
          <w:p w14:paraId="1E975132" w14:textId="7F136214" w:rsidR="00BF0DAF" w:rsidRPr="00997E86" w:rsidRDefault="001F1AAE" w:rsidP="00BF0DAF">
            <w:pPr>
              <w:pStyle w:val="Heading1"/>
            </w:pPr>
            <w:r w:rsidRPr="00F67127">
              <w:rPr>
                <w:rFonts w:cstheme="minorHAnsi"/>
                <w:color w:val="7B9DCF" w:themeColor="accent5" w:themeShade="BF"/>
              </w:rPr>
              <w:t>OBJECTIVE</w:t>
            </w:r>
          </w:p>
        </w:tc>
      </w:tr>
      <w:tr w:rsidR="00BF0DAF" w:rsidRPr="00997E86" w14:paraId="560A6AF0" w14:textId="77777777" w:rsidTr="001F1AAE">
        <w:trPr>
          <w:trHeight w:val="433"/>
        </w:trPr>
        <w:tc>
          <w:tcPr>
            <w:tcW w:w="421" w:type="dxa"/>
            <w:vAlign w:val="center"/>
          </w:tcPr>
          <w:p w14:paraId="1DFD6CFD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2D46CC3" wp14:editId="2A5D2CAA">
                      <wp:extent cx="213066" cy="213066"/>
                      <wp:effectExtent l="0" t="0" r="0" b="0"/>
                      <wp:docPr id="137" name="Group 137" descr="Icon Email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F8BD8F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03" w:type="dxa"/>
            <w:gridSpan w:val="2"/>
            <w:vAlign w:val="center"/>
          </w:tcPr>
          <w:p w14:paraId="1E4AFA0F" w14:textId="199CC327" w:rsidR="00BF0DAF" w:rsidRPr="004A41E0" w:rsidRDefault="004A41E0" w:rsidP="00BF0DAF">
            <w:pPr>
              <w:pStyle w:val="Contact"/>
              <w:rPr>
                <w:b/>
                <w:bCs/>
                <w:sz w:val="20"/>
                <w:szCs w:val="16"/>
              </w:rPr>
            </w:pPr>
            <w:r w:rsidRPr="004A41E0">
              <w:rPr>
                <w:b/>
                <w:bCs/>
                <w:sz w:val="20"/>
                <w:szCs w:val="16"/>
              </w:rPr>
              <w:t>syedsamad3102002@gmail.com</w:t>
            </w:r>
          </w:p>
        </w:tc>
        <w:tc>
          <w:tcPr>
            <w:tcW w:w="347" w:type="dxa"/>
          </w:tcPr>
          <w:p w14:paraId="3D67C440" w14:textId="77777777" w:rsidR="00BF0DAF" w:rsidRPr="00997E86" w:rsidRDefault="00BF0DAF" w:rsidP="00BF0DAF"/>
        </w:tc>
        <w:tc>
          <w:tcPr>
            <w:tcW w:w="6407" w:type="dxa"/>
            <w:gridSpan w:val="2"/>
            <w:vMerge/>
          </w:tcPr>
          <w:p w14:paraId="50E0AAEF" w14:textId="77777777" w:rsidR="00BF0DAF" w:rsidRPr="00997E86" w:rsidRDefault="00BF0DAF" w:rsidP="00BF0DAF"/>
        </w:tc>
      </w:tr>
      <w:tr w:rsidR="00CD2FD2" w:rsidRPr="00CD2FD2" w14:paraId="6896814B" w14:textId="77777777" w:rsidTr="001F1AAE">
        <w:trPr>
          <w:trHeight w:val="433"/>
        </w:trPr>
        <w:tc>
          <w:tcPr>
            <w:tcW w:w="421" w:type="dxa"/>
            <w:vAlign w:val="center"/>
          </w:tcPr>
          <w:p w14:paraId="68B56A67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3873599" wp14:editId="05201623">
                      <wp:extent cx="213066" cy="213066"/>
                      <wp:effectExtent l="0" t="0" r="0" b="0"/>
                      <wp:docPr id="140" name="Group 140" descr="Icon Locatio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55B618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03" w:type="dxa"/>
            <w:gridSpan w:val="2"/>
            <w:vAlign w:val="center"/>
          </w:tcPr>
          <w:p w14:paraId="12BFDCDE" w14:textId="4A87CFD7" w:rsidR="001F1AAE" w:rsidRPr="004A41E0" w:rsidRDefault="004A41E0" w:rsidP="00CD2FD2">
            <w:pPr>
              <w:pStyle w:val="Contact"/>
              <w:rPr>
                <w:b/>
                <w:bCs/>
                <w:sz w:val="20"/>
                <w:szCs w:val="16"/>
              </w:rPr>
            </w:pPr>
            <w:r w:rsidRPr="004A41E0">
              <w:rPr>
                <w:b/>
                <w:bCs/>
                <w:sz w:val="20"/>
                <w:szCs w:val="16"/>
              </w:rPr>
              <w:t>Hyderabad/Telangana</w:t>
            </w:r>
            <w:r w:rsidR="00210583">
              <w:rPr>
                <w:b/>
                <w:bCs/>
                <w:sz w:val="20"/>
                <w:szCs w:val="16"/>
              </w:rPr>
              <w:t xml:space="preserve">/India </w:t>
            </w:r>
          </w:p>
        </w:tc>
        <w:tc>
          <w:tcPr>
            <w:tcW w:w="347" w:type="dxa"/>
          </w:tcPr>
          <w:p w14:paraId="6588F641" w14:textId="77777777" w:rsidR="00CD2FD2" w:rsidRPr="00997E86" w:rsidRDefault="00CD2FD2" w:rsidP="00CD2FD2"/>
        </w:tc>
        <w:tc>
          <w:tcPr>
            <w:tcW w:w="3559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525C1200" w14:textId="44033AC1" w:rsidR="00CD2FD2" w:rsidRPr="00A74C5E" w:rsidRDefault="00A74C5E" w:rsidP="00CD2FD2">
            <w:pPr>
              <w:pStyle w:val="Introduction"/>
              <w:rPr>
                <w:i w:val="0"/>
                <w:iCs/>
                <w:sz w:val="24"/>
                <w:szCs w:val="24"/>
              </w:rPr>
            </w:pPr>
            <w:r w:rsidRPr="00A74C5E">
              <w:rPr>
                <w:rFonts w:cstheme="minorHAnsi"/>
                <w:i w:val="0"/>
                <w:iCs/>
                <w:szCs w:val="28"/>
              </w:rPr>
              <w:t>Seeking a challenging and rewarding opportunity with a software engineering firm to use and grow my coding skills.</w:t>
            </w:r>
            <w:r w:rsidRPr="00A74C5E">
              <w:rPr>
                <w:rFonts w:cstheme="minorHAnsi"/>
                <w:i w:val="0"/>
                <w:iCs/>
                <w:szCs w:val="28"/>
              </w:rPr>
              <w:t xml:space="preserve"> Curious to explore, love to learn.</w:t>
            </w:r>
          </w:p>
        </w:tc>
        <w:tc>
          <w:tcPr>
            <w:tcW w:w="2847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312B638A" w14:textId="6532B985" w:rsidR="00CD2FD2" w:rsidRPr="00CD2FD2" w:rsidRDefault="00CD2FD2" w:rsidP="00CD2FD2">
            <w:pPr>
              <w:rPr>
                <w:lang w:val="it-IT"/>
              </w:rPr>
            </w:pPr>
          </w:p>
        </w:tc>
      </w:tr>
      <w:tr w:rsidR="00CD2FD2" w:rsidRPr="00997E86" w14:paraId="78027BA5" w14:textId="77777777" w:rsidTr="001F1AAE">
        <w:trPr>
          <w:trHeight w:val="445"/>
        </w:trPr>
        <w:tc>
          <w:tcPr>
            <w:tcW w:w="421" w:type="dxa"/>
            <w:vAlign w:val="center"/>
          </w:tcPr>
          <w:p w14:paraId="70EB041E" w14:textId="042C1534" w:rsidR="00CD2FD2" w:rsidRPr="00621B5C" w:rsidRDefault="001F1AAE" w:rsidP="00CD2FD2">
            <w:pPr>
              <w:pStyle w:val="Contact"/>
            </w:pPr>
            <w:r>
              <w:rPr>
                <w:noProof/>
              </w:rPr>
              <w:drawing>
                <wp:inline distT="0" distB="0" distL="0" distR="0" wp14:anchorId="2A362AAF" wp14:editId="3B8205A6">
                  <wp:extent cx="236220" cy="236220"/>
                  <wp:effectExtent l="0" t="0" r="0" b="0"/>
                  <wp:docPr id="54" name="Graphic 54" descr="Ge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Graphic 54" descr="Gender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3" w:type="dxa"/>
            <w:gridSpan w:val="2"/>
            <w:vAlign w:val="center"/>
          </w:tcPr>
          <w:p w14:paraId="0309E5FE" w14:textId="03DCD534" w:rsidR="00CD2FD2" w:rsidRPr="001F1AAE" w:rsidRDefault="001F1AAE" w:rsidP="00CD2FD2">
            <w:pPr>
              <w:pStyle w:val="Contact"/>
              <w:rPr>
                <w:b/>
                <w:bCs/>
                <w:sz w:val="20"/>
                <w:szCs w:val="16"/>
              </w:rPr>
            </w:pPr>
            <w:r w:rsidRPr="001F1AAE">
              <w:rPr>
                <w:sz w:val="20"/>
                <w:szCs w:val="16"/>
              </w:rPr>
              <w:t xml:space="preserve"> </w:t>
            </w:r>
            <w:r w:rsidRPr="001F1AAE">
              <w:rPr>
                <w:b/>
                <w:bCs/>
                <w:sz w:val="20"/>
                <w:szCs w:val="16"/>
              </w:rPr>
              <w:t>Male</w:t>
            </w:r>
          </w:p>
        </w:tc>
        <w:tc>
          <w:tcPr>
            <w:tcW w:w="347" w:type="dxa"/>
          </w:tcPr>
          <w:p w14:paraId="2DC8F4C0" w14:textId="77777777" w:rsidR="00CD2FD2" w:rsidRPr="00997E86" w:rsidRDefault="00CD2FD2" w:rsidP="00CD2FD2"/>
        </w:tc>
        <w:tc>
          <w:tcPr>
            <w:tcW w:w="3559" w:type="dxa"/>
            <w:vMerge/>
            <w:tcBorders>
              <w:bottom w:val="single" w:sz="4" w:space="0" w:color="D9D9D9" w:themeColor="background1" w:themeShade="D9"/>
            </w:tcBorders>
          </w:tcPr>
          <w:p w14:paraId="11623B6D" w14:textId="77777777" w:rsidR="00CD2FD2" w:rsidRPr="00997E86" w:rsidRDefault="00CD2FD2" w:rsidP="00CD2FD2"/>
        </w:tc>
        <w:tc>
          <w:tcPr>
            <w:tcW w:w="2847" w:type="dxa"/>
            <w:vMerge/>
            <w:tcBorders>
              <w:bottom w:val="single" w:sz="4" w:space="0" w:color="D9D9D9" w:themeColor="background1" w:themeShade="D9"/>
            </w:tcBorders>
          </w:tcPr>
          <w:p w14:paraId="008E8EA2" w14:textId="77777777" w:rsidR="00CD2FD2" w:rsidRPr="00997E86" w:rsidRDefault="00CD2FD2" w:rsidP="00CD2FD2"/>
        </w:tc>
      </w:tr>
      <w:tr w:rsidR="00CD2FD2" w:rsidRPr="00997E86" w14:paraId="2F5DC4A5" w14:textId="77777777" w:rsidTr="001F1AAE">
        <w:trPr>
          <w:trHeight w:val="421"/>
        </w:trPr>
        <w:tc>
          <w:tcPr>
            <w:tcW w:w="421" w:type="dxa"/>
            <w:vAlign w:val="center"/>
          </w:tcPr>
          <w:p w14:paraId="124E5BE3" w14:textId="40B0B3C0" w:rsidR="00CD2FD2" w:rsidRPr="00621B5C" w:rsidRDefault="00CD2FD2" w:rsidP="00CD2FD2">
            <w:pPr>
              <w:pStyle w:val="Contact"/>
            </w:pPr>
          </w:p>
        </w:tc>
        <w:tc>
          <w:tcPr>
            <w:tcW w:w="3503" w:type="dxa"/>
            <w:gridSpan w:val="2"/>
            <w:vAlign w:val="center"/>
          </w:tcPr>
          <w:p w14:paraId="6327C48B" w14:textId="5280CAFB" w:rsidR="00CD2FD2" w:rsidRPr="00B03ED5" w:rsidRDefault="00CD2FD2" w:rsidP="00CD2FD2">
            <w:pPr>
              <w:pStyle w:val="Contact"/>
            </w:pPr>
          </w:p>
        </w:tc>
        <w:tc>
          <w:tcPr>
            <w:tcW w:w="347" w:type="dxa"/>
          </w:tcPr>
          <w:p w14:paraId="07ABE15D" w14:textId="77777777" w:rsidR="00CD2FD2" w:rsidRPr="00997E86" w:rsidRDefault="00CD2FD2" w:rsidP="00CD2FD2"/>
        </w:tc>
        <w:tc>
          <w:tcPr>
            <w:tcW w:w="3559" w:type="dxa"/>
            <w:vMerge/>
            <w:tcBorders>
              <w:bottom w:val="single" w:sz="4" w:space="0" w:color="D9D9D9" w:themeColor="background1" w:themeShade="D9"/>
            </w:tcBorders>
          </w:tcPr>
          <w:p w14:paraId="67F17098" w14:textId="77777777" w:rsidR="00CD2FD2" w:rsidRPr="00997E86" w:rsidRDefault="00CD2FD2" w:rsidP="00CD2FD2"/>
        </w:tc>
        <w:tc>
          <w:tcPr>
            <w:tcW w:w="2847" w:type="dxa"/>
            <w:vMerge/>
            <w:tcBorders>
              <w:bottom w:val="single" w:sz="4" w:space="0" w:color="D9D9D9" w:themeColor="background1" w:themeShade="D9"/>
            </w:tcBorders>
          </w:tcPr>
          <w:p w14:paraId="34795FD2" w14:textId="77777777" w:rsidR="00CD2FD2" w:rsidRPr="00997E86" w:rsidRDefault="00CD2FD2" w:rsidP="00CD2FD2"/>
        </w:tc>
      </w:tr>
      <w:tr w:rsidR="00CD2FD2" w:rsidRPr="00997E86" w14:paraId="497A665C" w14:textId="77777777" w:rsidTr="001F1AAE">
        <w:trPr>
          <w:trHeight w:val="421"/>
        </w:trPr>
        <w:tc>
          <w:tcPr>
            <w:tcW w:w="421" w:type="dxa"/>
            <w:vAlign w:val="center"/>
          </w:tcPr>
          <w:p w14:paraId="3B4DC11D" w14:textId="43273749" w:rsidR="00CD2FD2" w:rsidRPr="00621B5C" w:rsidRDefault="00CD2FD2" w:rsidP="00CD2FD2">
            <w:pPr>
              <w:pStyle w:val="Contact"/>
            </w:pPr>
          </w:p>
        </w:tc>
        <w:tc>
          <w:tcPr>
            <w:tcW w:w="3503" w:type="dxa"/>
            <w:gridSpan w:val="2"/>
            <w:vAlign w:val="center"/>
          </w:tcPr>
          <w:p w14:paraId="30F640D7" w14:textId="683BA9F0" w:rsidR="00CD2FD2" w:rsidRPr="00B03ED5" w:rsidRDefault="00CD2FD2" w:rsidP="00CD2FD2">
            <w:pPr>
              <w:pStyle w:val="Contact"/>
            </w:pPr>
          </w:p>
        </w:tc>
        <w:tc>
          <w:tcPr>
            <w:tcW w:w="347" w:type="dxa"/>
          </w:tcPr>
          <w:p w14:paraId="722240A2" w14:textId="77777777" w:rsidR="00CD2FD2" w:rsidRPr="00997E86" w:rsidRDefault="00CD2FD2" w:rsidP="00CD2FD2"/>
        </w:tc>
        <w:tc>
          <w:tcPr>
            <w:tcW w:w="3559" w:type="dxa"/>
            <w:vMerge/>
            <w:tcBorders>
              <w:bottom w:val="single" w:sz="4" w:space="0" w:color="D9D9D9" w:themeColor="background1" w:themeShade="D9"/>
            </w:tcBorders>
          </w:tcPr>
          <w:p w14:paraId="27168076" w14:textId="77777777" w:rsidR="00CD2FD2" w:rsidRPr="00997E86" w:rsidRDefault="00CD2FD2" w:rsidP="00CD2FD2"/>
        </w:tc>
        <w:tc>
          <w:tcPr>
            <w:tcW w:w="2847" w:type="dxa"/>
            <w:vMerge/>
            <w:tcBorders>
              <w:bottom w:val="single" w:sz="4" w:space="0" w:color="D9D9D9" w:themeColor="background1" w:themeShade="D9"/>
            </w:tcBorders>
          </w:tcPr>
          <w:p w14:paraId="254B0137" w14:textId="77777777" w:rsidR="00CD2FD2" w:rsidRPr="00997E86" w:rsidRDefault="00CD2FD2" w:rsidP="00CD2FD2"/>
        </w:tc>
      </w:tr>
      <w:tr w:rsidR="00CD2FD2" w:rsidRPr="00997E86" w14:paraId="7527E279" w14:textId="77777777" w:rsidTr="001F1AAE">
        <w:trPr>
          <w:trHeight w:val="721"/>
        </w:trPr>
        <w:tc>
          <w:tcPr>
            <w:tcW w:w="3924" w:type="dxa"/>
            <w:gridSpan w:val="3"/>
          </w:tcPr>
          <w:p w14:paraId="77B5A6EB" w14:textId="77777777" w:rsidR="00CD2FD2" w:rsidRPr="00997E86" w:rsidRDefault="00CD2FD2" w:rsidP="00CD2FD2"/>
        </w:tc>
        <w:tc>
          <w:tcPr>
            <w:tcW w:w="347" w:type="dxa"/>
          </w:tcPr>
          <w:p w14:paraId="0ED17ADD" w14:textId="77777777" w:rsidR="00CD2FD2" w:rsidRPr="00997E86" w:rsidRDefault="00CD2FD2" w:rsidP="00CD2FD2"/>
        </w:tc>
        <w:tc>
          <w:tcPr>
            <w:tcW w:w="3559" w:type="dxa"/>
            <w:vMerge/>
            <w:tcBorders>
              <w:bottom w:val="single" w:sz="4" w:space="0" w:color="D9D9D9" w:themeColor="background1" w:themeShade="D9"/>
            </w:tcBorders>
          </w:tcPr>
          <w:p w14:paraId="15631C92" w14:textId="77777777" w:rsidR="00CD2FD2" w:rsidRPr="00997E86" w:rsidRDefault="00CD2FD2" w:rsidP="00CD2FD2"/>
        </w:tc>
        <w:tc>
          <w:tcPr>
            <w:tcW w:w="2847" w:type="dxa"/>
            <w:vMerge/>
            <w:tcBorders>
              <w:bottom w:val="single" w:sz="4" w:space="0" w:color="D9D9D9" w:themeColor="background1" w:themeShade="D9"/>
            </w:tcBorders>
          </w:tcPr>
          <w:p w14:paraId="164BCDEE" w14:textId="77777777" w:rsidR="00CD2FD2" w:rsidRPr="00997E86" w:rsidRDefault="00CD2FD2" w:rsidP="00CD2FD2"/>
        </w:tc>
      </w:tr>
      <w:tr w:rsidR="00CD2FD2" w:rsidRPr="00997E86" w14:paraId="29BA70C9" w14:textId="77777777" w:rsidTr="001F1AAE">
        <w:trPr>
          <w:trHeight w:val="288"/>
        </w:trPr>
        <w:tc>
          <w:tcPr>
            <w:tcW w:w="3924" w:type="dxa"/>
            <w:gridSpan w:val="3"/>
          </w:tcPr>
          <w:p w14:paraId="162832F2" w14:textId="77777777" w:rsidR="00CD2FD2" w:rsidRPr="00997E86" w:rsidRDefault="00CD2FD2" w:rsidP="00CD2FD2"/>
        </w:tc>
        <w:tc>
          <w:tcPr>
            <w:tcW w:w="347" w:type="dxa"/>
          </w:tcPr>
          <w:p w14:paraId="1F37327A" w14:textId="77777777" w:rsidR="00CD2FD2" w:rsidRPr="00997E86" w:rsidRDefault="00CD2FD2" w:rsidP="00CD2FD2"/>
        </w:tc>
        <w:tc>
          <w:tcPr>
            <w:tcW w:w="3559" w:type="dxa"/>
            <w:tcBorders>
              <w:top w:val="single" w:sz="4" w:space="0" w:color="D9D9D9" w:themeColor="background1" w:themeShade="D9"/>
            </w:tcBorders>
          </w:tcPr>
          <w:p w14:paraId="23982D84" w14:textId="77777777" w:rsidR="00CD2FD2" w:rsidRPr="00997E86" w:rsidRDefault="00CD2FD2" w:rsidP="00CD2FD2"/>
        </w:tc>
        <w:tc>
          <w:tcPr>
            <w:tcW w:w="2847" w:type="dxa"/>
            <w:tcBorders>
              <w:top w:val="single" w:sz="4" w:space="0" w:color="D9D9D9" w:themeColor="background1" w:themeShade="D9"/>
            </w:tcBorders>
          </w:tcPr>
          <w:p w14:paraId="2016E777" w14:textId="77777777" w:rsidR="00CD2FD2" w:rsidRPr="00997E86" w:rsidRDefault="00CD2FD2" w:rsidP="00CD2FD2"/>
        </w:tc>
      </w:tr>
      <w:tr w:rsidR="00144072" w:rsidRPr="00210583" w14:paraId="33C8CEDE" w14:textId="77777777" w:rsidTr="001F1AAE">
        <w:trPr>
          <w:trHeight w:val="7447"/>
        </w:trPr>
        <w:tc>
          <w:tcPr>
            <w:tcW w:w="3924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1BB04B14452B4F2DBC5476AFB41171B9"/>
              </w:placeholder>
              <w:temporary/>
              <w:showingPlcHdr/>
              <w15:appearance w15:val="hidden"/>
            </w:sdtPr>
            <w:sdtEndPr/>
            <w:sdtContent>
              <w:p w14:paraId="70859D78" w14:textId="77777777" w:rsidR="00144072" w:rsidRDefault="00144072" w:rsidP="00144072">
                <w:pPr>
                  <w:pStyle w:val="Heading1"/>
                </w:pPr>
                <w:r w:rsidRPr="00E9386D">
                  <w:rPr>
                    <w:sz w:val="24"/>
                    <w:szCs w:val="24"/>
                  </w:rPr>
                  <w:t>Skills</w:t>
                </w:r>
              </w:p>
            </w:sdtContent>
          </w:sdt>
          <w:p w14:paraId="50F6E540" w14:textId="7E85B304" w:rsidR="00144072" w:rsidRDefault="00E9386D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5BF315" wp14:editId="6330E613">
                      <wp:extent cx="1973580" cy="1684020"/>
                      <wp:effectExtent l="0" t="0" r="7620" b="0"/>
                      <wp:docPr id="4" name="Group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3580" cy="1684020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8" name="Group 8" descr="Skill"/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9" name="TextBox 55"/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4DD4330" w14:textId="77777777" w:rsidR="00E9386D" w:rsidRPr="007D1217" w:rsidRDefault="00E9386D" w:rsidP="00E9386D">
                                      <w:pPr>
                                        <w:pStyle w:val="Skill"/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 w:rsidRPr="007D1217"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C/C++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1" name="Arrow: Pentagon 11"/>
                                <wps:cNvSpPr/>
                                <wps:spPr>
                                  <a:xfrm>
                                    <a:off x="502196" y="4913494"/>
                                    <a:ext cx="153923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2" name="TextBox 58"/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7674A86" w14:textId="77777777" w:rsidR="00E9386D" w:rsidRDefault="00E9386D" w:rsidP="00E9386D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13" name="Group 13" descr="Skill"/>
                              <wpg:cNvGrpSpPr/>
                              <wpg:grpSpPr>
                                <a:xfrm>
                                  <a:off x="0" y="428473"/>
                                  <a:ext cx="2152098" cy="319914"/>
                                  <a:chOff x="502195" y="5339411"/>
                                  <a:chExt cx="2152098" cy="319914"/>
                                </a:xfrm>
                              </wpg:grpSpPr>
                              <wps:wsp>
                                <wps:cNvPr id="14" name="TextBox 114"/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0A2D876" w14:textId="77777777" w:rsidR="00E9386D" w:rsidRPr="007D1217" w:rsidRDefault="00E9386D" w:rsidP="00E9386D">
                                      <w:pPr>
                                        <w:pStyle w:val="Skill"/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 w:rsidRPr="007D1217"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Python</w:t>
                                      </w:r>
                                    </w:p>
                                    <w:p w14:paraId="72570247" w14:textId="77777777" w:rsidR="00E9386D" w:rsidRDefault="00E9386D" w:rsidP="00E9386D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7" name="Arrow: Pentagon 17"/>
                                <wps:cNvSpPr/>
                                <wps:spPr>
                                  <a:xfrm>
                                    <a:off x="502196" y="5339411"/>
                                    <a:ext cx="1539180" cy="163312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8" name="TextBox 117"/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EFF4EB7" w14:textId="77777777" w:rsidR="00E9386D" w:rsidRDefault="00E9386D" w:rsidP="00E9386D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 descr="Skill"/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20" name="TextBox 119"/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37B6BC3" w14:textId="77777777" w:rsidR="00E9386D" w:rsidRPr="007D1217" w:rsidRDefault="00E9386D" w:rsidP="00E9386D">
                                      <w:pPr>
                                        <w:pStyle w:val="Skill"/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 w:rsidRPr="007D1217"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HTML/CSS</w:t>
                                      </w:r>
                                    </w:p>
                                    <w:p w14:paraId="60E21B43" w14:textId="77777777" w:rsidR="00E9386D" w:rsidRDefault="00E9386D" w:rsidP="00E9386D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2" name="Arrow: Pentagon 22"/>
                                <wps:cNvSpPr/>
                                <wps:spPr>
                                  <a:xfrm>
                                    <a:off x="502195" y="5765632"/>
                                    <a:ext cx="1379337" cy="168303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3" name="TextBox 122"/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D3CCA41" w14:textId="77777777" w:rsidR="00E9386D" w:rsidRDefault="00E9386D" w:rsidP="00E9386D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0028158E" w14:textId="77777777" w:rsidR="00E9386D" w:rsidRDefault="00E9386D" w:rsidP="00E9386D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8" name="Group 28" descr="Skill"/>
                              <wpg:cNvGrpSpPr/>
                              <wpg:grpSpPr>
                                <a:xfrm>
                                  <a:off x="0" y="1285648"/>
                                  <a:ext cx="2152098" cy="319989"/>
                                  <a:chOff x="502195" y="6191474"/>
                                  <a:chExt cx="2152098" cy="319989"/>
                                </a:xfrm>
                              </wpg:grpSpPr>
                              <wps:wsp>
                                <wps:cNvPr id="45" name="TextBox 124"/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CCF9851" w14:textId="77777777" w:rsidR="00E9386D" w:rsidRPr="007D1217" w:rsidRDefault="00E9386D" w:rsidP="00E9386D">
                                      <w:pPr>
                                        <w:pStyle w:val="Skill"/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 w:rsidRPr="007D1217"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Data Structure</w:t>
                                      </w:r>
                                    </w:p>
                                    <w:p w14:paraId="631329F3" w14:textId="77777777" w:rsidR="00E9386D" w:rsidRDefault="00E9386D" w:rsidP="00E9386D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6" name="Rectangle 46"/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7" name="Rectangle 47"/>
                                <wps:cNvSpPr/>
                                <wps:spPr>
                                  <a:xfrm>
                                    <a:off x="502195" y="6191474"/>
                                    <a:ext cx="1271317" cy="1469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TextBox 127"/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13D4549" w14:textId="77777777" w:rsidR="00E9386D" w:rsidRDefault="00E9386D" w:rsidP="00E9386D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49" name="Group 49" descr="Skill"/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50" name="TextBox 129"/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69804F1" w14:textId="4871020B" w:rsidR="00E9386D" w:rsidRPr="007D1217" w:rsidRDefault="00E9386D" w:rsidP="00E9386D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 w:rsidRPr="007D1217"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 xml:space="preserve">Communication </w:t>
                                      </w:r>
                                      <w:r w:rsidRPr="007D1217"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Effectiv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eness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1" name="Rectangle 51"/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2" name="Arrow: Pentagon 52"/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3" name="TextBox 132"/>
                                <wps:cNvSpPr txBox="1"/>
                                <wps:spPr>
                                  <a:xfrm>
                                    <a:off x="1174215" y="6617468"/>
                                    <a:ext cx="943420" cy="1469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1028278" w14:textId="77777777" w:rsidR="00E9386D" w:rsidRDefault="00E9386D" w:rsidP="00E9386D">
                                      <w:pPr>
                                        <w:pStyle w:val="Skillscore"/>
                                        <w:jc w:val="lef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7854052A" w14:textId="77777777" w:rsidR="00E9386D" w:rsidRDefault="00E9386D" w:rsidP="00E9386D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5BF315" id="Group 4" o:spid="_x0000_s1026" alt="&quot;&quot;" style="width:155.4pt;height:132.6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">
                      <v:group id="Group 8" o:spid="_x0000_s1027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      <v:textbox inset="0,0,0,0">
                            <w:txbxContent>
                              <w:p w14:paraId="24DD4330" w14:textId="77777777" w:rsidR="00E9386D" w:rsidRPr="007D1217" w:rsidRDefault="00E9386D" w:rsidP="00E9386D">
                                <w:pPr>
                                  <w:pStyle w:val="Skill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7D1217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C/C++</w:t>
                                </w:r>
                              </w:p>
                            </w:txbxContent>
                          </v:textbox>
                        </v:shape>
                        <v:rect id="Rectangle 10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11" o:spid="_x0000_s1030" type="#_x0000_t15" style="position:absolute;left:5021;top:49134;width:1539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" adj="20454" fillcolor="#1d3251 [3204]" stroked="f" strokeweight="1pt"/>
                        <v:shape id="TextBox 58" o:spid="_x0000_s1031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      <v:textbox inset="0,0,0,0">
                            <w:txbxContent>
                              <w:p w14:paraId="57674A86" w14:textId="77777777" w:rsidR="00E9386D" w:rsidRDefault="00E9386D" w:rsidP="00E9386D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13" o:spid="_x0000_s1032" alt="Skill" style="position:absolute;top:4284;width:21520;height:3199" coordorigin="5021,53394" coordsize="21520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 id="TextBox 114" o:spid="_x0000_s1033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        <v:textbox inset="0,0,0,0">
                            <w:txbxContent>
                              <w:p w14:paraId="30A2D876" w14:textId="77777777" w:rsidR="00E9386D" w:rsidRPr="007D1217" w:rsidRDefault="00E9386D" w:rsidP="00E9386D">
                                <w:pPr>
                                  <w:pStyle w:val="Skill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7D1217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Python</w:t>
                                </w:r>
                              </w:p>
                              <w:p w14:paraId="72570247" w14:textId="77777777" w:rsidR="00E9386D" w:rsidRDefault="00E9386D" w:rsidP="00E9386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5" o:spid="_x0000_s1034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" fillcolor="#cdedda [3207]" stroked="f" strokeweight="1pt"/>
                        <v:shape id="Arrow: Pentagon 17" o:spid="_x0000_s1035" type="#_x0000_t15" style="position:absolute;left:5021;top:53394;width:15392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" adj="20454" fillcolor="#1d3251 [3204]" stroked="f" strokeweight="1pt"/>
                        <v:shape id="TextBox 117" o:spid="_x0000_s1036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      <v:textbox inset="0,0,0,0">
                            <w:txbxContent>
                              <w:p w14:paraId="0EFF4EB7" w14:textId="77777777" w:rsidR="00E9386D" w:rsidRDefault="00E9386D" w:rsidP="00E9386D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19" o:spid="_x0000_s1037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shape id="TextBox 119" o:spid="_x0000_s1038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        <v:textbox inset="0,0,0,0">
                            <w:txbxContent>
                              <w:p w14:paraId="737B6BC3" w14:textId="77777777" w:rsidR="00E9386D" w:rsidRPr="007D1217" w:rsidRDefault="00E9386D" w:rsidP="00E9386D">
                                <w:pPr>
                                  <w:pStyle w:val="Skill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7D1217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HTML/CSS</w:t>
                                </w:r>
                              </w:p>
                              <w:p w14:paraId="60E21B43" w14:textId="77777777" w:rsidR="00E9386D" w:rsidRDefault="00E9386D" w:rsidP="00E9386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1" o:spid="_x0000_s1039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" fillcolor="#cdedda [3207]" stroked="f" strokeweight="1pt"/>
                        <v:shape id="Arrow: Pentagon 22" o:spid="_x0000_s1040" type="#_x0000_t15" style="position:absolute;left:5021;top:57656;width:13794;height:1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" adj="20282" fillcolor="#1d3251 [3204]" stroked="f" strokeweight="1pt"/>
                        <v:shape id="TextBox 122" o:spid="_x0000_s1041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        <v:textbox inset="0,0,0,0">
                            <w:txbxContent>
                              <w:p w14:paraId="5D3CCA41" w14:textId="77777777" w:rsidR="00E9386D" w:rsidRDefault="00E9386D" w:rsidP="00E9386D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028158E" w14:textId="77777777" w:rsidR="00E9386D" w:rsidRDefault="00E9386D" w:rsidP="00E9386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8" o:spid="_x0000_s1042" alt="Skill" style="position:absolute;top:12856;width:21520;height:3200" coordorigin="5021,61914" coordsize="21520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shape id="TextBox 124" o:spid="_x0000_s1043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        <v:textbox inset="0,0,0,0">
                            <w:txbxContent>
                              <w:p w14:paraId="1CCF9851" w14:textId="77777777" w:rsidR="00E9386D" w:rsidRPr="007D1217" w:rsidRDefault="00E9386D" w:rsidP="00E9386D">
                                <w:pPr>
                                  <w:pStyle w:val="Skill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7D1217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Data Structure</w:t>
                                </w:r>
                              </w:p>
                              <w:p w14:paraId="631329F3" w14:textId="77777777" w:rsidR="00E9386D" w:rsidRDefault="00E9386D" w:rsidP="00E9386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6" o:spid="_x0000_s1044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" fillcolor="#cdedda [3207]" stroked="f" strokeweight="1pt"/>
                        <v:rect id="Rectangle 47" o:spid="_x0000_s1045" style="position:absolute;left:5021;top:61914;width:12714;height:1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" fillcolor="#1d3251 [3204]" stroked="f" strokeweight="1pt"/>
                        <v:shape id="TextBox 127" o:spid="_x0000_s1046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        <v:textbox inset="0,0,0,0">
                            <w:txbxContent>
                              <w:p w14:paraId="713D4549" w14:textId="77777777" w:rsidR="00E9386D" w:rsidRDefault="00E9386D" w:rsidP="00E9386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49" o:spid="_x0000_s1047" alt="Skill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shape id="TextBox 129" o:spid="_x0000_s1048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        <v:textbox inset="0,0,0,0">
                            <w:txbxContent>
                              <w:p w14:paraId="569804F1" w14:textId="4871020B" w:rsidR="00E9386D" w:rsidRPr="007D1217" w:rsidRDefault="00E9386D" w:rsidP="00E9386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7D1217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Communication </w:t>
                                </w:r>
                                <w:r w:rsidRPr="007D1217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Effectiv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eness</w:t>
                                </w:r>
                              </w:p>
                            </w:txbxContent>
                          </v:textbox>
                        </v:shape>
                        <v:rect id="Rectangle 51" o:spid="_x0000_s1049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" fillcolor="#cdedda [3207]" stroked="f" strokeweight="1pt"/>
                        <v:shape id="Arrow: Pentagon 52" o:spid="_x0000_s1050" type="#_x0000_t15" style="position:absolute;left:5021;top:66177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" adj="20370" fillcolor="#1d3251 [3204]" stroked="f" strokeweight="1pt"/>
                        <v:shape id="TextBox 132" o:spid="_x0000_s1051" type="#_x0000_t202" style="position:absolute;left:11742;top:66174;width:9434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        <v:textbox inset="0,0,0,0">
                            <w:txbxContent>
                              <w:p w14:paraId="21028278" w14:textId="77777777" w:rsidR="00E9386D" w:rsidRDefault="00E9386D" w:rsidP="00E9386D">
                                <w:pPr>
                                  <w:pStyle w:val="Skillscore"/>
                                  <w:jc w:val="lef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854052A" w14:textId="77777777" w:rsidR="00E9386D" w:rsidRDefault="00E9386D" w:rsidP="00E9386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6A318B00" w14:textId="09AE643B" w:rsidR="00E9386D" w:rsidRDefault="00E9386D" w:rsidP="00144072"/>
          <w:p w14:paraId="7E818E9E" w14:textId="7E381843" w:rsidR="00E9386D" w:rsidRPr="00E9386D" w:rsidRDefault="00E9386D" w:rsidP="00E9386D">
            <w:pPr>
              <w:pStyle w:val="Heading1"/>
              <w:rPr>
                <w:rFonts w:eastAsiaTheme="minorHAnsi" w:cstheme="minorBidi"/>
                <w:caps w:val="0"/>
                <w:color w:val="262626" w:themeColor="text1" w:themeTint="D9"/>
                <w:spacing w:val="0"/>
                <w:sz w:val="14"/>
                <w:szCs w:val="14"/>
              </w:rPr>
            </w:pPr>
            <w:r w:rsidRPr="00E9386D">
              <w:rPr>
                <w:sz w:val="24"/>
                <w:szCs w:val="24"/>
              </w:rPr>
              <w:t>LANGUAGES</w:t>
            </w:r>
          </w:p>
          <w:p w14:paraId="6089B3CF" w14:textId="56DE6765" w:rsidR="00552F9B" w:rsidRPr="00552F9B" w:rsidRDefault="00E9386D" w:rsidP="00552F9B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317937" wp14:editId="7776F928">
                      <wp:extent cx="2087880" cy="1851660"/>
                      <wp:effectExtent l="0" t="0" r="7620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7880" cy="1851660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CC42007" w14:textId="2836128F" w:rsidR="00E9386D" w:rsidRPr="00E9386D" w:rsidRDefault="00E9386D" w:rsidP="00E9386D">
                                      <w:pPr>
                                        <w:pStyle w:val="Skill"/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9386D"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English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594437" cy="168303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B0D741A" w14:textId="77777777" w:rsidR="00E9386D" w:rsidRDefault="00E9386D" w:rsidP="00E9386D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549"/>
                                  <a:ext cx="2152098" cy="319838"/>
                                  <a:chOff x="502195" y="5339487"/>
                                  <a:chExt cx="2152098" cy="319838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1AA7C80" w14:textId="70A77C74" w:rsidR="00E9386D" w:rsidRPr="00E9386D" w:rsidRDefault="00E9386D" w:rsidP="00E9386D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9386D"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Hindi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487"/>
                                    <a:ext cx="1798650" cy="168379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476FA09" w14:textId="77777777" w:rsidR="00E9386D" w:rsidRDefault="00E9386D" w:rsidP="00E9386D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50926"/>
                                  <a:chOff x="502195" y="5765632"/>
                                  <a:chExt cx="2152098" cy="350926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4"/>
                                    <a:ext cx="2152098" cy="182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EB590A2" w14:textId="7C978251" w:rsidR="00E9386D" w:rsidRPr="00E9386D" w:rsidRDefault="00E9386D" w:rsidP="00E9386D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9386D"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Telugu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765632"/>
                                    <a:ext cx="131168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2" y="5765632"/>
                                    <a:ext cx="639635" cy="2009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67A81FF" w14:textId="77777777" w:rsidR="00E9386D" w:rsidRPr="00E9386D" w:rsidRDefault="00E9386D" w:rsidP="00E9386D">
                                      <w:pPr>
                                        <w:pStyle w:val="Skillscore"/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  <w:p w14:paraId="54DA0A19" w14:textId="77777777" w:rsidR="00E9386D" w:rsidRDefault="00E9386D" w:rsidP="00E9386D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65DF5C4" w14:textId="77777777" w:rsidR="00E9386D" w:rsidRDefault="00E9386D" w:rsidP="00E9386D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DAA4655" w14:textId="77777777" w:rsidR="00E9386D" w:rsidRDefault="00E9386D" w:rsidP="00E9386D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858F488" w14:textId="16C482F6" w:rsidR="00E9386D" w:rsidRPr="007D1217" w:rsidRDefault="00E9386D" w:rsidP="00E9386D">
                                      <w:pPr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15" y="6617468"/>
                                    <a:ext cx="943420" cy="1469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7A9F473" w14:textId="77777777" w:rsidR="00E9386D" w:rsidRDefault="00E9386D" w:rsidP="00E9386D">
                                      <w:pPr>
                                        <w:pStyle w:val="Skillscore"/>
                                        <w:jc w:val="lef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7E13C0F5" w14:textId="77777777" w:rsidR="00E9386D" w:rsidRDefault="00E9386D" w:rsidP="00E9386D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317937" id="Group 153" o:spid="_x0000_s1052" alt="&quot;&quot;" style="width:164.4pt;height:145.8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">
                      <v:group id="Group 16" o:spid="_x0000_s1053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54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1CC42007" w14:textId="2836128F" w:rsidR="00E9386D" w:rsidRPr="00E9386D" w:rsidRDefault="00E9386D" w:rsidP="00E9386D">
                                <w:pPr>
                                  <w:pStyle w:val="Skill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E9386D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English</w:t>
                                </w:r>
                              </w:p>
                            </w:txbxContent>
                          </v:textbox>
                        </v:shape>
                        <v:rect id="Rectangle 58" o:spid="_x0000_s1055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 id="Arrow: Pentagon 59" o:spid="_x0000_s1056" type="#_x0000_t15" style="position:absolute;left:5021;top:49134;width:15945;height:1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" adj="20460" fillcolor="#1d3251 [3204]" stroked="f" strokeweight="1pt"/>
                        <v:shape id="TextBox 58" o:spid="_x0000_s1057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2B0D741A" w14:textId="77777777" w:rsidR="00E9386D" w:rsidRDefault="00E9386D" w:rsidP="00E9386D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4" o:spid="_x0000_s1058" alt="Skill" style="position:absolute;top:4285;width:21520;height:3198" coordorigin="5021,53394" coordsize="21520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59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31AA7C80" w14:textId="70A77C74" w:rsidR="00E9386D" w:rsidRPr="00E9386D" w:rsidRDefault="00E9386D" w:rsidP="00E9386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E9386D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Hindi</w:t>
                                </w:r>
                              </w:p>
                            </w:txbxContent>
                          </v:textbox>
                        </v:shape>
                        <v:rect id="Rectangle 42" o:spid="_x0000_s1060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61" type="#_x0000_t15" style="position:absolute;left:5021;top:53394;width:17987;height:1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" adj="20589" fillcolor="#1d3251 [3204]" stroked="f" strokeweight="1pt"/>
                        <v:shape id="TextBox 117" o:spid="_x0000_s1062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7476FA09" w14:textId="77777777" w:rsidR="00E9386D" w:rsidRDefault="00E9386D" w:rsidP="00E9386D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5" o:spid="_x0000_s1063" alt="Skill" style="position:absolute;top:8572;width:21520;height:3509" coordorigin="5021,57656" coordsize="21520,3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64" type="#_x0000_t202" style="position:absolute;left:5021;top:59339;width:2152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5EB590A2" w14:textId="7C978251" w:rsidR="00E9386D" w:rsidRPr="00E9386D" w:rsidRDefault="00E9386D" w:rsidP="00E9386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E9386D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Telugu</w:t>
                                </w:r>
                              </w:p>
                            </w:txbxContent>
                          </v:textbox>
                        </v:shape>
                        <v:rect id="Rectangle 38" o:spid="_x0000_s1065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66" type="#_x0000_t15" style="position:absolute;left:5021;top:57656;width:13117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" adj="20256" fillcolor="#1d3251 [3204]" stroked="f" strokeweight="1pt"/>
                        <v:shape id="TextBox 122" o:spid="_x0000_s1067" type="#_x0000_t202" style="position:absolute;left:11742;top:57656;width:6396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767A81FF" w14:textId="77777777" w:rsidR="00E9386D" w:rsidRPr="00E9386D" w:rsidRDefault="00E9386D" w:rsidP="00E9386D">
                                <w:pPr>
                                  <w:pStyle w:val="Skillscore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54DA0A19" w14:textId="77777777" w:rsidR="00E9386D" w:rsidRDefault="00E9386D" w:rsidP="00E9386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68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69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765DF5C4" w14:textId="77777777" w:rsidR="00E9386D" w:rsidRDefault="00E9386D" w:rsidP="00E9386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Box 127" o:spid="_x0000_s1070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0DAA4655" w14:textId="77777777" w:rsidR="00E9386D" w:rsidRDefault="00E9386D" w:rsidP="00E9386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71" alt="Skill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72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5858F488" w14:textId="16C482F6" w:rsidR="00E9386D" w:rsidRPr="007D1217" w:rsidRDefault="00E9386D" w:rsidP="00E9386D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Box 132" o:spid="_x0000_s1073" type="#_x0000_t202" style="position:absolute;left:11742;top:66174;width:9434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67A9F473" w14:textId="77777777" w:rsidR="00E9386D" w:rsidRDefault="00E9386D" w:rsidP="00E9386D">
                                <w:pPr>
                                  <w:pStyle w:val="Skillscore"/>
                                  <w:jc w:val="lef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E13C0F5" w14:textId="77777777" w:rsidR="00E9386D" w:rsidRDefault="00E9386D" w:rsidP="00E9386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left w:val="single" w:sz="4" w:space="0" w:color="D9D9D9" w:themeColor="background1" w:themeShade="D9"/>
            </w:tcBorders>
          </w:tcPr>
          <w:p w14:paraId="1DC3ED9C" w14:textId="77777777" w:rsidR="00144072" w:rsidRPr="004A41E0" w:rsidRDefault="00144072" w:rsidP="00144072">
            <w:pPr>
              <w:pStyle w:val="Heading1"/>
              <w:rPr>
                <w:sz w:val="28"/>
                <w:szCs w:val="28"/>
              </w:rPr>
            </w:pPr>
          </w:p>
        </w:tc>
        <w:tc>
          <w:tcPr>
            <w:tcW w:w="6407" w:type="dxa"/>
            <w:gridSpan w:val="2"/>
          </w:tcPr>
          <w:sdt>
            <w:sdtPr>
              <w:rPr>
                <w:sz w:val="28"/>
                <w:szCs w:val="28"/>
              </w:rPr>
              <w:id w:val="434569950"/>
              <w:placeholder>
                <w:docPart w:val="BD75289BA29443C4A00AE623C939C2CE"/>
              </w:placeholder>
              <w:temporary/>
              <w:showingPlcHdr/>
              <w15:appearance w15:val="hidden"/>
            </w:sdtPr>
            <w:sdtContent>
              <w:p w14:paraId="28907BC2" w14:textId="12F2D659" w:rsidR="00E9386D" w:rsidRPr="00210583" w:rsidRDefault="00E9386D" w:rsidP="00210583">
                <w:pPr>
                  <w:pStyle w:val="Heading1"/>
                  <w:rPr>
                    <w:sz w:val="28"/>
                    <w:szCs w:val="28"/>
                  </w:rPr>
                </w:pPr>
                <w:r w:rsidRPr="00210583">
                  <w:rPr>
                    <w:sz w:val="28"/>
                    <w:szCs w:val="28"/>
                  </w:rPr>
                  <w:t>Education</w:t>
                </w:r>
              </w:p>
            </w:sdtContent>
          </w:sdt>
          <w:p w14:paraId="1635ABD6" w14:textId="16F20803" w:rsidR="00210583" w:rsidRPr="00A74C5E" w:rsidRDefault="004A41E0" w:rsidP="00210583">
            <w:pPr>
              <w:pStyle w:val="Heading4"/>
              <w:numPr>
                <w:ilvl w:val="0"/>
                <w:numId w:val="11"/>
              </w:numPr>
              <w:rPr>
                <w:i w:val="0"/>
                <w:iCs w:val="0"/>
                <w:sz w:val="28"/>
                <w:szCs w:val="28"/>
              </w:rPr>
            </w:pPr>
            <w:r w:rsidRPr="00210583">
              <w:rPr>
                <w:i w:val="0"/>
                <w:iCs w:val="0"/>
                <w:sz w:val="28"/>
                <w:szCs w:val="28"/>
              </w:rPr>
              <w:t>Pursuing 2</w:t>
            </w:r>
            <w:r w:rsidRPr="00210583">
              <w:rPr>
                <w:i w:val="0"/>
                <w:iCs w:val="0"/>
                <w:sz w:val="28"/>
                <w:szCs w:val="28"/>
                <w:vertAlign w:val="superscript"/>
              </w:rPr>
              <w:t>nd</w:t>
            </w:r>
            <w:r w:rsidRPr="00210583">
              <w:rPr>
                <w:i w:val="0"/>
                <w:iCs w:val="0"/>
                <w:sz w:val="28"/>
                <w:szCs w:val="28"/>
              </w:rPr>
              <w:t xml:space="preserve"> year </w:t>
            </w:r>
            <w:r w:rsidR="00210583" w:rsidRPr="00210583">
              <w:rPr>
                <w:i w:val="0"/>
                <w:iCs w:val="0"/>
                <w:sz w:val="28"/>
                <w:szCs w:val="28"/>
              </w:rPr>
              <w:t xml:space="preserve">B. </w:t>
            </w:r>
            <w:r w:rsidR="00210583" w:rsidRPr="00210583">
              <w:rPr>
                <w:i w:val="0"/>
                <w:iCs w:val="0"/>
                <w:sz w:val="28"/>
                <w:szCs w:val="28"/>
              </w:rPr>
              <w:t>Tech” Internet of Things” from</w:t>
            </w:r>
            <w:r w:rsidRPr="00210583">
              <w:rPr>
                <w:i w:val="0"/>
                <w:iCs w:val="0"/>
                <w:sz w:val="28"/>
                <w:szCs w:val="28"/>
              </w:rPr>
              <w:t xml:space="preserve"> Swami Vivekananda Institute of Technology, Secunderabad.</w:t>
            </w:r>
          </w:p>
          <w:p w14:paraId="7DED3DE7" w14:textId="6619BB58" w:rsidR="00210583" w:rsidRPr="00A74C5E" w:rsidRDefault="00210583" w:rsidP="00A74C5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Cs/>
                <w:sz w:val="28"/>
                <w:szCs w:val="28"/>
              </w:rPr>
            </w:pPr>
            <w:r w:rsidRPr="00A74C5E">
              <w:rPr>
                <w:rFonts w:cstheme="minorHAnsi"/>
                <w:bCs/>
                <w:sz w:val="28"/>
                <w:szCs w:val="28"/>
              </w:rPr>
              <w:t xml:space="preserve">Completed intermediate (MPC) </w:t>
            </w:r>
            <w:r w:rsidRPr="00A74C5E">
              <w:rPr>
                <w:rFonts w:cstheme="minorHAnsi"/>
                <w:bCs/>
                <w:sz w:val="28"/>
                <w:szCs w:val="28"/>
              </w:rPr>
              <w:t>from</w:t>
            </w:r>
            <w:r w:rsidRPr="00A74C5E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A74C5E">
              <w:rPr>
                <w:rFonts w:cstheme="minorHAnsi"/>
                <w:bCs/>
                <w:sz w:val="28"/>
                <w:szCs w:val="28"/>
              </w:rPr>
              <w:t>Sri Chaitanya Jr. Kalashala, Hyderabad. (2020)</w:t>
            </w:r>
          </w:p>
          <w:p w14:paraId="0A3265CE" w14:textId="0AD72D88" w:rsidR="00210583" w:rsidRDefault="00210583" w:rsidP="00A74C5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Cs/>
                <w:sz w:val="28"/>
                <w:szCs w:val="28"/>
              </w:rPr>
            </w:pPr>
            <w:r w:rsidRPr="00A74C5E">
              <w:rPr>
                <w:rFonts w:cstheme="minorHAnsi"/>
                <w:bCs/>
                <w:sz w:val="28"/>
                <w:szCs w:val="28"/>
              </w:rPr>
              <w:t xml:space="preserve">Completed SSC </w:t>
            </w:r>
            <w:r w:rsidRPr="00A74C5E">
              <w:rPr>
                <w:rFonts w:cstheme="minorHAnsi"/>
                <w:bCs/>
                <w:sz w:val="28"/>
                <w:szCs w:val="28"/>
              </w:rPr>
              <w:t>from St. Joseph High School, Hyderabad. (2018)</w:t>
            </w:r>
          </w:p>
          <w:p w14:paraId="7BFA7991" w14:textId="77777777" w:rsidR="00A74C5E" w:rsidRPr="00A74C5E" w:rsidRDefault="00A74C5E" w:rsidP="00A74C5E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</w:p>
          <w:p w14:paraId="1228BFEA" w14:textId="63AE3990" w:rsidR="00A74C5E" w:rsidRDefault="00A74C5E" w:rsidP="00A74C5E">
            <w:pPr>
              <w:pStyle w:val="Heading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ACHIEVEMENTS</w:t>
            </w:r>
          </w:p>
          <w:p w14:paraId="65FE3117" w14:textId="230859DF" w:rsidR="00A74C5E" w:rsidRDefault="00A74C5E" w:rsidP="00A74C5E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A74C5E">
              <w:rPr>
                <w:sz w:val="28"/>
                <w:szCs w:val="28"/>
              </w:rPr>
              <w:t>Silver medal in weight li</w:t>
            </w:r>
            <w:r>
              <w:rPr>
                <w:sz w:val="28"/>
                <w:szCs w:val="28"/>
              </w:rPr>
              <w:t>fting (SZ AKHADA)</w:t>
            </w:r>
          </w:p>
          <w:p w14:paraId="126C8121" w14:textId="41A2BACD" w:rsidR="00A74C5E" w:rsidRDefault="00A74C5E" w:rsidP="00A74C5E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Won football tournament at street football pitch.</w:t>
            </w:r>
          </w:p>
          <w:p w14:paraId="1AE51E78" w14:textId="77777777" w:rsidR="00A74C5E" w:rsidRPr="00A74C5E" w:rsidRDefault="00A74C5E" w:rsidP="00A74C5E">
            <w:pPr>
              <w:pStyle w:val="ListParagraph"/>
              <w:rPr>
                <w:sz w:val="28"/>
                <w:szCs w:val="28"/>
              </w:rPr>
            </w:pPr>
          </w:p>
          <w:p w14:paraId="09052B67" w14:textId="77777777" w:rsidR="00A74C5E" w:rsidRDefault="00A74C5E" w:rsidP="00210583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12D235FB" w14:textId="77777777" w:rsidR="00210583" w:rsidRPr="00210583" w:rsidRDefault="00210583" w:rsidP="00210583">
            <w:pPr>
              <w:rPr>
                <w:sz w:val="16"/>
                <w:szCs w:val="16"/>
              </w:rPr>
            </w:pPr>
          </w:p>
          <w:p w14:paraId="056A26D4" w14:textId="0C192731" w:rsidR="00210583" w:rsidRPr="00210583" w:rsidRDefault="00210583" w:rsidP="00210583"/>
          <w:p w14:paraId="62FD8AF5" w14:textId="798F4CDF" w:rsidR="00A6425D" w:rsidRPr="00210583" w:rsidRDefault="00A6425D" w:rsidP="00210583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sz w:val="28"/>
                <w:szCs w:val="28"/>
              </w:rPr>
            </w:pPr>
          </w:p>
        </w:tc>
      </w:tr>
    </w:tbl>
    <w:p w14:paraId="39B4E9C6" w14:textId="77777777" w:rsidR="005A20B8" w:rsidRDefault="005A20B8"/>
    <w:sectPr w:rsidR="005A20B8" w:rsidSect="00C777FF">
      <w:headerReference w:type="default" r:id="rId21"/>
      <w:footerReference w:type="default" r:id="rId22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0D8F8" w14:textId="77777777" w:rsidR="007D1217" w:rsidRDefault="007D1217" w:rsidP="00B21D64">
      <w:pPr>
        <w:spacing w:after="0" w:line="240" w:lineRule="auto"/>
      </w:pPr>
      <w:r>
        <w:separator/>
      </w:r>
    </w:p>
  </w:endnote>
  <w:endnote w:type="continuationSeparator" w:id="0">
    <w:p w14:paraId="09D9ACB7" w14:textId="77777777" w:rsidR="007D1217" w:rsidRDefault="007D1217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DF0C0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E44033" wp14:editId="257FB0F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7BF140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5BC6A" w14:textId="77777777" w:rsidR="007D1217" w:rsidRDefault="007D1217" w:rsidP="00B21D64">
      <w:pPr>
        <w:spacing w:after="0" w:line="240" w:lineRule="auto"/>
      </w:pPr>
      <w:r>
        <w:separator/>
      </w:r>
    </w:p>
  </w:footnote>
  <w:footnote w:type="continuationSeparator" w:id="0">
    <w:p w14:paraId="62B03005" w14:textId="77777777" w:rsidR="007D1217" w:rsidRDefault="007D1217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D6A4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3D50326" wp14:editId="3DE680B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8C9F12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815F6"/>
    <w:multiLevelType w:val="hybridMultilevel"/>
    <w:tmpl w:val="83B64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E0A148C"/>
    <w:multiLevelType w:val="hybridMultilevel"/>
    <w:tmpl w:val="6644A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236034">
    <w:abstractNumId w:val="7"/>
  </w:num>
  <w:num w:numId="2" w16cid:durableId="1048065530">
    <w:abstractNumId w:val="9"/>
  </w:num>
  <w:num w:numId="3" w16cid:durableId="691034530">
    <w:abstractNumId w:val="6"/>
  </w:num>
  <w:num w:numId="4" w16cid:durableId="2091072210">
    <w:abstractNumId w:val="3"/>
  </w:num>
  <w:num w:numId="5" w16cid:durableId="1629432833">
    <w:abstractNumId w:val="5"/>
  </w:num>
  <w:num w:numId="6" w16cid:durableId="362365507">
    <w:abstractNumId w:val="8"/>
  </w:num>
  <w:num w:numId="7" w16cid:durableId="15279511">
    <w:abstractNumId w:val="0"/>
  </w:num>
  <w:num w:numId="8" w16cid:durableId="35392503">
    <w:abstractNumId w:val="1"/>
  </w:num>
  <w:num w:numId="9" w16cid:durableId="845486722">
    <w:abstractNumId w:val="4"/>
  </w:num>
  <w:num w:numId="10" w16cid:durableId="146870476">
    <w:abstractNumId w:val="2"/>
  </w:num>
  <w:num w:numId="11" w16cid:durableId="14916293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17"/>
    <w:rsid w:val="000161E1"/>
    <w:rsid w:val="00021303"/>
    <w:rsid w:val="00107E81"/>
    <w:rsid w:val="00144072"/>
    <w:rsid w:val="001F1AAE"/>
    <w:rsid w:val="00210583"/>
    <w:rsid w:val="0021475C"/>
    <w:rsid w:val="003C0BB5"/>
    <w:rsid w:val="004067B9"/>
    <w:rsid w:val="004103C0"/>
    <w:rsid w:val="00452292"/>
    <w:rsid w:val="004865C2"/>
    <w:rsid w:val="004A41E0"/>
    <w:rsid w:val="004B4147"/>
    <w:rsid w:val="00552F9B"/>
    <w:rsid w:val="005636A7"/>
    <w:rsid w:val="005A20B8"/>
    <w:rsid w:val="005B7DB3"/>
    <w:rsid w:val="0061400D"/>
    <w:rsid w:val="00621B5C"/>
    <w:rsid w:val="006C2DFF"/>
    <w:rsid w:val="007571B5"/>
    <w:rsid w:val="007772B1"/>
    <w:rsid w:val="007D1217"/>
    <w:rsid w:val="008424CE"/>
    <w:rsid w:val="00890F1A"/>
    <w:rsid w:val="008E2197"/>
    <w:rsid w:val="00997E86"/>
    <w:rsid w:val="009B7D45"/>
    <w:rsid w:val="00A21AF8"/>
    <w:rsid w:val="00A6425D"/>
    <w:rsid w:val="00A74C5E"/>
    <w:rsid w:val="00A96376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D2FD2"/>
    <w:rsid w:val="00D12DFD"/>
    <w:rsid w:val="00D62B7E"/>
    <w:rsid w:val="00E9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A7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naa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B04B14452B4F2DBC5476AFB4117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6838B-5BDC-48FC-81A6-F75B6B810264}"/>
      </w:docPartPr>
      <w:docPartBody>
        <w:p w:rsidR="00000000" w:rsidRDefault="00051067">
          <w:pPr>
            <w:pStyle w:val="1BB04B14452B4F2DBC5476AFB41171B9"/>
          </w:pPr>
          <w:r>
            <w:t>Skills</w:t>
          </w:r>
        </w:p>
      </w:docPartBody>
    </w:docPart>
    <w:docPart>
      <w:docPartPr>
        <w:name w:val="BD75289BA29443C4A00AE623C939C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3044E-30E5-4191-AEB5-6E8E6A9A5C84}"/>
      </w:docPartPr>
      <w:docPartBody>
        <w:p w:rsidR="00000000" w:rsidRDefault="00051067" w:rsidP="00051067">
          <w:pPr>
            <w:pStyle w:val="BD75289BA29443C4A00AE623C939C2C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39230071">
    <w:abstractNumId w:val="0"/>
  </w:num>
  <w:num w:numId="2" w16cid:durableId="1194273857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67"/>
    <w:rsid w:val="0005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53D5FA8C3F4C998C2069DBBD5475D3">
    <w:name w:val="5F53D5FA8C3F4C998C2069DBBD5475D3"/>
  </w:style>
  <w:style w:type="paragraph" w:customStyle="1" w:styleId="08310148D5524B239219571BADA72F39">
    <w:name w:val="08310148D5524B239219571BADA72F39"/>
  </w:style>
  <w:style w:type="paragraph" w:customStyle="1" w:styleId="4D53C11619BD4A5D94F0F603B3EBC087">
    <w:name w:val="4D53C11619BD4A5D94F0F603B3EBC087"/>
  </w:style>
  <w:style w:type="paragraph" w:customStyle="1" w:styleId="6407DA924D2146FEAC61B9814E865CF4">
    <w:name w:val="6407DA924D2146FEAC61B9814E865CF4"/>
  </w:style>
  <w:style w:type="paragraph" w:customStyle="1" w:styleId="305F3F75C65042EF83200D87C9009E41">
    <w:name w:val="305F3F75C65042EF83200D87C9009E41"/>
  </w:style>
  <w:style w:type="paragraph" w:customStyle="1" w:styleId="1680D8189619429E806416490A2187E6">
    <w:name w:val="1680D8189619429E806416490A2187E6"/>
  </w:style>
  <w:style w:type="paragraph" w:customStyle="1" w:styleId="BB112BADD5F4460F800EC230D9E40A82">
    <w:name w:val="BB112BADD5F4460F800EC230D9E40A82"/>
  </w:style>
  <w:style w:type="paragraph" w:customStyle="1" w:styleId="800F00D327A245DFBCB077777CFA6187">
    <w:name w:val="800F00D327A245DFBCB077777CFA6187"/>
  </w:style>
  <w:style w:type="paragraph" w:customStyle="1" w:styleId="278D73D600834363AD75201B843E607B">
    <w:name w:val="278D73D600834363AD75201B843E607B"/>
  </w:style>
  <w:style w:type="paragraph" w:customStyle="1" w:styleId="4B6910603C4D41D1B2D4F2AF7C67DD39">
    <w:name w:val="4B6910603C4D41D1B2D4F2AF7C67DD39"/>
  </w:style>
  <w:style w:type="paragraph" w:customStyle="1" w:styleId="7B0F8CA586E34EA3950D133697ADB80D">
    <w:name w:val="7B0F8CA586E34EA3950D133697ADB80D"/>
  </w:style>
  <w:style w:type="paragraph" w:customStyle="1" w:styleId="1AF62D85F3854B90BC78F48778CF939D">
    <w:name w:val="1AF62D85F3854B90BC78F48778CF939D"/>
  </w:style>
  <w:style w:type="paragraph" w:customStyle="1" w:styleId="1BB04B14452B4F2DBC5476AFB41171B9">
    <w:name w:val="1BB04B14452B4F2DBC5476AFB41171B9"/>
  </w:style>
  <w:style w:type="paragraph" w:customStyle="1" w:styleId="01F5C5B3E16446688AFAAC285475FEDB">
    <w:name w:val="01F5C5B3E16446688AFAAC285475FEDB"/>
  </w:style>
  <w:style w:type="paragraph" w:customStyle="1" w:styleId="B342B1421F23444EB2E0BD654663705B">
    <w:name w:val="B342B1421F23444EB2E0BD654663705B"/>
  </w:style>
  <w:style w:type="paragraph" w:customStyle="1" w:styleId="01BD844E6433464FBB022BE8FF25EAEE">
    <w:name w:val="01BD844E6433464FBB022BE8FF25EAEE"/>
  </w:style>
  <w:style w:type="paragraph" w:customStyle="1" w:styleId="D203246681DE44E3B44440D72DD23806">
    <w:name w:val="D203246681DE44E3B44440D72DD23806"/>
  </w:style>
  <w:style w:type="paragraph" w:customStyle="1" w:styleId="6FABCD86A04346498E81C9DFDEB896EB">
    <w:name w:val="6FABCD86A04346498E81C9DFDEB896EB"/>
  </w:style>
  <w:style w:type="paragraph" w:customStyle="1" w:styleId="44AC721873B0420C85B96D3817BF2C8E">
    <w:name w:val="44AC721873B0420C85B96D3817BF2C8E"/>
  </w:style>
  <w:style w:type="paragraph" w:customStyle="1" w:styleId="C4DF3D6F1D4A4690B5B54760F5E3A957">
    <w:name w:val="C4DF3D6F1D4A4690B5B54760F5E3A957"/>
  </w:style>
  <w:style w:type="paragraph" w:customStyle="1" w:styleId="7BB15E9300484706B8356C0C3BE9DB28">
    <w:name w:val="7BB15E9300484706B8356C0C3BE9DB28"/>
  </w:style>
  <w:style w:type="paragraph" w:customStyle="1" w:styleId="C33EF7BA567E4344BA7801E2D7412FC7">
    <w:name w:val="C33EF7BA567E4344BA7801E2D7412FC7"/>
  </w:style>
  <w:style w:type="paragraph" w:customStyle="1" w:styleId="F0D9EAE1916D4CBA827550BB58F67F28">
    <w:name w:val="F0D9EAE1916D4CBA827550BB58F67F28"/>
  </w:style>
  <w:style w:type="paragraph" w:customStyle="1" w:styleId="DD950DAC87EA4AF08833FBAE44B4A95B">
    <w:name w:val="DD950DAC87EA4AF08833FBAE44B4A95B"/>
  </w:style>
  <w:style w:type="paragraph" w:customStyle="1" w:styleId="B0768EEE7F974864B1D25BC9E8646013">
    <w:name w:val="B0768EEE7F974864B1D25BC9E8646013"/>
  </w:style>
  <w:style w:type="paragraph" w:customStyle="1" w:styleId="5CED98FB2BC24DBBA24F0F601D073FF6">
    <w:name w:val="5CED98FB2BC24DBBA24F0F601D073FF6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  <w:lang w:val="en-US" w:eastAsia="en-US"/>
    </w:rPr>
  </w:style>
  <w:style w:type="paragraph" w:customStyle="1" w:styleId="89B966F52323448B8FBEA235CCD77132">
    <w:name w:val="89B966F52323448B8FBEA235CCD77132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20B6E0E2D83849C3937B9BAB0CCD355C">
    <w:name w:val="20B6E0E2D83849C3937B9BAB0CCD355C"/>
  </w:style>
  <w:style w:type="paragraph" w:customStyle="1" w:styleId="8751EA04B99C44A590BDE955046B279F">
    <w:name w:val="8751EA04B99C44A590BDE955046B279F"/>
  </w:style>
  <w:style w:type="paragraph" w:customStyle="1" w:styleId="A9112EE0C9A44F14B30D62E2762AB7A9">
    <w:name w:val="A9112EE0C9A44F14B30D62E2762AB7A9"/>
  </w:style>
  <w:style w:type="paragraph" w:customStyle="1" w:styleId="EE9A7A1F6EC5468FB4E36491D0954D9D">
    <w:name w:val="EE9A7A1F6EC5468FB4E36491D0954D9D"/>
  </w:style>
  <w:style w:type="paragraph" w:customStyle="1" w:styleId="487443290ECE49F6AE6D159869AD78D3">
    <w:name w:val="487443290ECE49F6AE6D159869AD78D3"/>
  </w:style>
  <w:style w:type="paragraph" w:customStyle="1" w:styleId="07973ACE320A443791E91A391AF45DD9">
    <w:name w:val="07973ACE320A443791E91A391AF45DD9"/>
  </w:style>
  <w:style w:type="paragraph" w:customStyle="1" w:styleId="6BEFB7138F7C411A99352DF5D49CDF5B">
    <w:name w:val="6BEFB7138F7C411A99352DF5D49CDF5B"/>
  </w:style>
  <w:style w:type="paragraph" w:customStyle="1" w:styleId="52B7914696A242059DF11C6CD54E3DAE">
    <w:name w:val="52B7914696A242059DF11C6CD54E3DAE"/>
  </w:style>
  <w:style w:type="paragraph" w:customStyle="1" w:styleId="4ED0AAD673AA4C55AB35F651ABDE9FEB">
    <w:name w:val="4ED0AAD673AA4C55AB35F651ABDE9FEB"/>
  </w:style>
  <w:style w:type="paragraph" w:customStyle="1" w:styleId="60BD5F0BAC0F47EFAAFD3118D24E2F4E">
    <w:name w:val="60BD5F0BAC0F47EFAAFD3118D24E2F4E"/>
  </w:style>
  <w:style w:type="paragraph" w:customStyle="1" w:styleId="FBFA7FABE8DC4A32A530879D6F5A42CA">
    <w:name w:val="FBFA7FABE8DC4A32A530879D6F5A42CA"/>
  </w:style>
  <w:style w:type="paragraph" w:customStyle="1" w:styleId="28E65DCF2BBE4F5D870B5A3294668E4B">
    <w:name w:val="28E65DCF2BBE4F5D870B5A3294668E4B"/>
  </w:style>
  <w:style w:type="paragraph" w:customStyle="1" w:styleId="16878C1B85DB427A82090EFDB76CFF38">
    <w:name w:val="16878C1B85DB427A82090EFDB76CFF38"/>
  </w:style>
  <w:style w:type="paragraph" w:customStyle="1" w:styleId="193823DF834643FFADA4545773300F0C">
    <w:name w:val="193823DF834643FFADA4545773300F0C"/>
  </w:style>
  <w:style w:type="paragraph" w:customStyle="1" w:styleId="D260ED8DA59348EB8AFC59F727E28B9D">
    <w:name w:val="D260ED8DA59348EB8AFC59F727E28B9D"/>
  </w:style>
  <w:style w:type="paragraph" w:customStyle="1" w:styleId="37C133FBE9FA45FB9C22476C56728741">
    <w:name w:val="37C133FBE9FA45FB9C22476C56728741"/>
  </w:style>
  <w:style w:type="paragraph" w:customStyle="1" w:styleId="E82C0C0C0940469485D9D955A859FF3B">
    <w:name w:val="E82C0C0C0940469485D9D955A859FF3B"/>
  </w:style>
  <w:style w:type="paragraph" w:customStyle="1" w:styleId="2770B2A5D8B54A54AF9D8AAC1D7BB3B3">
    <w:name w:val="2770B2A5D8B54A54AF9D8AAC1D7BB3B3"/>
  </w:style>
  <w:style w:type="paragraph" w:customStyle="1" w:styleId="0ADF56DAA157410593DDB8C65E1075A6">
    <w:name w:val="0ADF56DAA157410593DDB8C65E1075A6"/>
  </w:style>
  <w:style w:type="paragraph" w:customStyle="1" w:styleId="F4CF6CC06D404E39A2A57B248ACD48F1">
    <w:name w:val="F4CF6CC06D404E39A2A57B248ACD48F1"/>
  </w:style>
  <w:style w:type="paragraph" w:customStyle="1" w:styleId="3FD440A1BDC74E67A5D5791671CC4E71">
    <w:name w:val="3FD440A1BDC74E67A5D5791671CC4E71"/>
  </w:style>
  <w:style w:type="paragraph" w:customStyle="1" w:styleId="20FDB9A87E094A34AE0C6035A213F5E3">
    <w:name w:val="20FDB9A87E094A34AE0C6035A213F5E3"/>
    <w:rsid w:val="00051067"/>
  </w:style>
  <w:style w:type="paragraph" w:customStyle="1" w:styleId="001BA4331C20410799D4C957B41AE0AF">
    <w:name w:val="001BA4331C20410799D4C957B41AE0AF"/>
    <w:rsid w:val="00051067"/>
  </w:style>
  <w:style w:type="paragraph" w:customStyle="1" w:styleId="C97D768E0E01452FA15E68BC887526A3">
    <w:name w:val="C97D768E0E01452FA15E68BC887526A3"/>
    <w:rsid w:val="00051067"/>
  </w:style>
  <w:style w:type="paragraph" w:customStyle="1" w:styleId="F14DEA2983BD4F6DBD88638A39DE972C">
    <w:name w:val="F14DEA2983BD4F6DBD88638A39DE972C"/>
    <w:rsid w:val="00051067"/>
  </w:style>
  <w:style w:type="paragraph" w:customStyle="1" w:styleId="FEC5510B440542748B9009B9777B0F3F">
    <w:name w:val="FEC5510B440542748B9009B9777B0F3F"/>
    <w:rsid w:val="00051067"/>
  </w:style>
  <w:style w:type="paragraph" w:customStyle="1" w:styleId="5496CDB96AE944A9A821EAB502514282">
    <w:name w:val="5496CDB96AE944A9A821EAB502514282"/>
    <w:rsid w:val="00051067"/>
  </w:style>
  <w:style w:type="paragraph" w:customStyle="1" w:styleId="90B3A6B4BA354FCCB3E1B351852AE4EF">
    <w:name w:val="90B3A6B4BA354FCCB3E1B351852AE4EF"/>
    <w:rsid w:val="00051067"/>
  </w:style>
  <w:style w:type="paragraph" w:customStyle="1" w:styleId="F4C5E87FB3F64D84985324EF8B0634F4">
    <w:name w:val="F4C5E87FB3F64D84985324EF8B0634F4"/>
    <w:rsid w:val="00051067"/>
  </w:style>
  <w:style w:type="paragraph" w:customStyle="1" w:styleId="7B671495292745A9BD7C48013C44E38F">
    <w:name w:val="7B671495292745A9BD7C48013C44E38F"/>
    <w:rsid w:val="00051067"/>
  </w:style>
  <w:style w:type="paragraph" w:customStyle="1" w:styleId="A8AD1592C8864021A770A1F3248E049C">
    <w:name w:val="A8AD1592C8864021A770A1F3248E049C"/>
    <w:rsid w:val="00051067"/>
  </w:style>
  <w:style w:type="paragraph" w:customStyle="1" w:styleId="BD75289BA29443C4A00AE623C939C2CE">
    <w:name w:val="BD75289BA29443C4A00AE623C939C2CE"/>
    <w:rsid w:val="00051067"/>
  </w:style>
  <w:style w:type="paragraph" w:customStyle="1" w:styleId="EEEC15E9934B4F3593D92BB403456D59">
    <w:name w:val="EEEC15E9934B4F3593D92BB403456D59"/>
    <w:rsid w:val="00051067"/>
  </w:style>
  <w:style w:type="paragraph" w:customStyle="1" w:styleId="DDCE162A978944659FBF66F70B72DDCC">
    <w:name w:val="DDCE162A978944659FBF66F70B72DDCC"/>
    <w:rsid w:val="00051067"/>
  </w:style>
  <w:style w:type="paragraph" w:customStyle="1" w:styleId="DC0C1A0F2DDE448C97F39EDD9B41FD2F">
    <w:name w:val="DC0C1A0F2DDE448C97F39EDD9B41FD2F"/>
    <w:rsid w:val="00051067"/>
  </w:style>
  <w:style w:type="paragraph" w:customStyle="1" w:styleId="ABA142205D2746F6B3DCCA074B9DDFA2">
    <w:name w:val="ABA142205D2746F6B3DCCA074B9DDFA2"/>
    <w:rsid w:val="00051067"/>
  </w:style>
  <w:style w:type="paragraph" w:customStyle="1" w:styleId="C4130750AD13458F9F6E7D20B26A2DE2">
    <w:name w:val="C4130750AD13458F9F6E7D20B26A2DE2"/>
    <w:rsid w:val="00051067"/>
  </w:style>
  <w:style w:type="paragraph" w:customStyle="1" w:styleId="1E45A00C5E684D36ADD34F0D49E4BED8">
    <w:name w:val="1E45A00C5E684D36ADD34F0D49E4BED8"/>
    <w:rsid w:val="00051067"/>
  </w:style>
  <w:style w:type="paragraph" w:customStyle="1" w:styleId="EC7D12607FF14C66AC687C095B5A5B4D">
    <w:name w:val="EC7D12607FF14C66AC687C095B5A5B4D"/>
    <w:rsid w:val="00051067"/>
  </w:style>
  <w:style w:type="paragraph" w:customStyle="1" w:styleId="46CCA47375004A43AD441D881BCDD528">
    <w:name w:val="46CCA47375004A43AD441D881BCDD528"/>
    <w:rsid w:val="00051067"/>
  </w:style>
  <w:style w:type="paragraph" w:customStyle="1" w:styleId="7243C538EAD64F589551542BFEBC791A">
    <w:name w:val="7243C538EAD64F589551542BFEBC791A"/>
    <w:rsid w:val="00051067"/>
  </w:style>
  <w:style w:type="paragraph" w:customStyle="1" w:styleId="4F8AAE65D0AB4E1EB330F62A24C3BAED">
    <w:name w:val="4F8AAE65D0AB4E1EB330F62A24C3BAED"/>
    <w:rsid w:val="00051067"/>
  </w:style>
  <w:style w:type="paragraph" w:customStyle="1" w:styleId="59486D1853F54A438446FC7172DD86E4">
    <w:name w:val="59486D1853F54A438446FC7172DD86E4"/>
    <w:rsid w:val="00051067"/>
  </w:style>
  <w:style w:type="paragraph" w:customStyle="1" w:styleId="DACD4D9B48D840B0A22A1E476C87361E">
    <w:name w:val="DACD4D9B48D840B0A22A1E476C87361E"/>
    <w:rsid w:val="000510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2022-12-22T15:10:00Z</dcterms:created>
  <dcterms:modified xsi:type="dcterms:W3CDTF">2022-12-22T16:07:00Z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